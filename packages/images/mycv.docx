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2D62" w14:textId="770FEAAC" w:rsidR="00F41BEE" w:rsidRPr="00A721D5" w:rsidRDefault="00E524FC" w:rsidP="009F2912">
      <w:pPr>
        <w:pStyle w:val="Title"/>
        <w:rPr>
          <w:sz w:val="56"/>
          <w:szCs w:val="20"/>
        </w:rPr>
      </w:pPr>
      <w:r w:rsidRPr="00A721D5">
        <w:rPr>
          <w:sz w:val="56"/>
          <w:szCs w:val="20"/>
        </w:rPr>
        <w:t>Yash Chikhale</w:t>
      </w:r>
    </w:p>
    <w:p w14:paraId="7AF6025B" w14:textId="64AF7227" w:rsidR="00F41BEE" w:rsidRDefault="00E524FC" w:rsidP="009E3475">
      <w:pPr>
        <w:pStyle w:val="Subtitle"/>
      </w:pPr>
      <w:r>
        <w:t>Frontend Developer</w:t>
      </w:r>
      <w:r w:rsidR="00F41BEE">
        <w:t xml:space="preserve"> </w:t>
      </w:r>
    </w:p>
    <w:p w14:paraId="118ED9F8" w14:textId="25EB335B" w:rsidR="00003455" w:rsidRPr="00003455" w:rsidRDefault="00E524FC" w:rsidP="00B02990">
      <w:pPr>
        <w:pStyle w:val="Heading1"/>
      </w:pPr>
      <w:r w:rsidRPr="00E524FC">
        <w:rPr>
          <w:bCs/>
          <w:szCs w:val="24"/>
        </w:rPr>
        <w:t>+91 9579072203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hyperlink r:id="rId11" w:history="1">
        <w:r w:rsidRPr="00E524FC">
          <w:rPr>
            <w:rStyle w:val="Hyperlink"/>
          </w:rPr>
          <w:t>Email</w:t>
        </w:r>
      </w:hyperlink>
      <w:r w:rsidR="00F41BEE" w:rsidRPr="00B5257D">
        <w:t xml:space="preserve"> |</w:t>
      </w:r>
      <w:r w:rsidR="00F41BEE">
        <w:t xml:space="preserve"> </w:t>
      </w:r>
      <w:hyperlink r:id="rId12" w:history="1">
        <w:r w:rsidRPr="00E524FC">
          <w:rPr>
            <w:rStyle w:val="Hyperlink"/>
          </w:rPr>
          <w:t>LinkedIn</w:t>
        </w:r>
      </w:hyperlink>
      <w:r w:rsidR="00F41BEE" w:rsidRPr="00B5257D">
        <w:t xml:space="preserve"> </w:t>
      </w:r>
      <w:r w:rsidR="00727E40">
        <w:t xml:space="preserve">| </w:t>
      </w:r>
      <w:hyperlink r:id="rId13" w:history="1">
        <w:r w:rsidR="00727E40" w:rsidRPr="00727E40">
          <w:rPr>
            <w:rStyle w:val="Hyperlink"/>
          </w:rPr>
          <w:t>GitHub</w:t>
        </w:r>
      </w:hyperlink>
    </w:p>
    <w:p w14:paraId="304CAFF3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6B0D862738B74C47A0F468BF087AF5D5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906C13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90775D2" wp14:editId="4E3FAF3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F29F6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301155" w14:textId="05E4AECC" w:rsidR="00F41BEE" w:rsidRDefault="00DA4CFF" w:rsidP="00DA4CFF">
      <w:pPr>
        <w:jc w:val="both"/>
      </w:pPr>
      <w:r>
        <w:t xml:space="preserve">As a self-starter, I am always looking for opportunities to improve </w:t>
      </w:r>
      <w:r w:rsidRPr="00F3255B">
        <w:rPr>
          <w:szCs w:val="20"/>
        </w:rPr>
        <w:t>my skills and stay up to date</w:t>
      </w:r>
      <w:r>
        <w:rPr>
          <w:szCs w:val="20"/>
        </w:rPr>
        <w:t xml:space="preserve"> with the latest trends </w:t>
      </w:r>
      <w:r w:rsidRPr="00F3255B">
        <w:rPr>
          <w:szCs w:val="20"/>
        </w:rPr>
        <w:t>and technologies in frontend development. I can apply my skills and knowledge</w:t>
      </w:r>
      <w:r>
        <w:rPr>
          <w:szCs w:val="20"/>
        </w:rPr>
        <w:t xml:space="preserve"> to real world projects. I am </w:t>
      </w:r>
      <w:r w:rsidRPr="00F3255B">
        <w:rPr>
          <w:szCs w:val="20"/>
        </w:rPr>
        <w:t>confident that my passion for frontend development,</w:t>
      </w:r>
      <w:r>
        <w:rPr>
          <w:szCs w:val="20"/>
        </w:rPr>
        <w:t xml:space="preserve"> </w:t>
      </w:r>
      <w:r w:rsidRPr="00F3255B">
        <w:rPr>
          <w:szCs w:val="20"/>
        </w:rPr>
        <w:t>attention to detail, and strong</w:t>
      </w:r>
      <w:r>
        <w:rPr>
          <w:szCs w:val="20"/>
        </w:rPr>
        <w:t xml:space="preserve"> work ethic make me an excellent fit for any entry-level frontend developer role.</w:t>
      </w:r>
    </w:p>
    <w:p w14:paraId="7104DEB9" w14:textId="401257A4" w:rsidR="00933D0B" w:rsidRDefault="00933D0B" w:rsidP="00933D0B">
      <w:pPr>
        <w:pStyle w:val="Heading1"/>
      </w:pPr>
      <w:r>
        <w:t>Technical Skills</w:t>
      </w:r>
    </w:p>
    <w:p w14:paraId="3D20E44A" w14:textId="77777777" w:rsidR="00933D0B" w:rsidRPr="00003455" w:rsidRDefault="00933D0B" w:rsidP="00933D0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1E2B8A9" wp14:editId="61D2F3B3">
                <wp:extent cx="5943600" cy="0"/>
                <wp:effectExtent l="0" t="0" r="0" b="0"/>
                <wp:docPr id="20377975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7FC83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15D15B" w14:textId="461B9260" w:rsidR="00003455" w:rsidRDefault="00310B26" w:rsidP="009E3475">
      <w:r>
        <w:rPr>
          <w:b/>
          <w:bCs/>
        </w:rPr>
        <w:t xml:space="preserve">Web </w:t>
      </w:r>
      <w:r w:rsidR="00252877">
        <w:rPr>
          <w:b/>
          <w:bCs/>
        </w:rPr>
        <w:t>Designing:</w:t>
      </w:r>
      <w:r>
        <w:rPr>
          <w:b/>
          <w:bCs/>
        </w:rPr>
        <w:t xml:space="preserve"> </w:t>
      </w:r>
      <w:r w:rsidRPr="00310B26">
        <w:t>HTML</w:t>
      </w:r>
      <w:r w:rsidRPr="00310B26">
        <w:rPr>
          <w:b/>
          <w:bCs/>
        </w:rPr>
        <w:t xml:space="preserve"> |</w:t>
      </w:r>
      <w:r>
        <w:t xml:space="preserve"> CSS</w:t>
      </w:r>
      <w:r w:rsidRPr="00310B26">
        <w:rPr>
          <w:b/>
          <w:bCs/>
        </w:rPr>
        <w:t xml:space="preserve"> |</w:t>
      </w:r>
      <w:r>
        <w:t xml:space="preserve"> JavaScript</w:t>
      </w:r>
    </w:p>
    <w:p w14:paraId="51732CCB" w14:textId="54A69DAB" w:rsidR="00310B26" w:rsidRDefault="00252877" w:rsidP="009E3475">
      <w:pPr>
        <w:rPr>
          <w:b/>
          <w:bCs/>
        </w:rPr>
      </w:pPr>
      <w:r w:rsidRPr="00310B26">
        <w:rPr>
          <w:b/>
          <w:bCs/>
        </w:rPr>
        <w:t>Framework:</w:t>
      </w:r>
      <w:r w:rsidR="00310B26">
        <w:rPr>
          <w:b/>
          <w:bCs/>
        </w:rPr>
        <w:t xml:space="preserve"> </w:t>
      </w:r>
      <w:r w:rsidR="00310B26" w:rsidRPr="00310B26">
        <w:t xml:space="preserve">React </w:t>
      </w:r>
      <w:r w:rsidR="00310B26" w:rsidRPr="00310B26">
        <w:rPr>
          <w:b/>
          <w:bCs/>
        </w:rPr>
        <w:t>|</w:t>
      </w:r>
      <w:r w:rsidR="00310B26">
        <w:rPr>
          <w:b/>
          <w:bCs/>
        </w:rPr>
        <w:t xml:space="preserve"> </w:t>
      </w:r>
      <w:r w:rsidR="00310B26">
        <w:t xml:space="preserve">Angular </w:t>
      </w:r>
      <w:r w:rsidR="00310B26" w:rsidRPr="00310B26">
        <w:rPr>
          <w:b/>
          <w:bCs/>
        </w:rPr>
        <w:t>|</w:t>
      </w:r>
      <w:r w:rsidR="00310B26">
        <w:t xml:space="preserve"> Next </w:t>
      </w:r>
      <w:r w:rsidR="00310B26" w:rsidRPr="00310B26">
        <w:rPr>
          <w:b/>
          <w:bCs/>
        </w:rPr>
        <w:t>|</w:t>
      </w:r>
      <w:r w:rsidR="00310B26">
        <w:rPr>
          <w:b/>
          <w:bCs/>
        </w:rPr>
        <w:t xml:space="preserve"> </w:t>
      </w:r>
      <w:r w:rsidR="001811E2" w:rsidRPr="00310B26">
        <w:t>WordPress</w:t>
      </w:r>
      <w:r w:rsidR="00310B26">
        <w:rPr>
          <w:b/>
          <w:bCs/>
        </w:rPr>
        <w:t xml:space="preserve"> |</w:t>
      </w:r>
      <w:r w:rsidR="00310B26">
        <w:t xml:space="preserve">Tailwind </w:t>
      </w:r>
      <w:r w:rsidR="00310B26" w:rsidRPr="00310B26">
        <w:rPr>
          <w:b/>
          <w:bCs/>
        </w:rPr>
        <w:t>|</w:t>
      </w:r>
      <w:r w:rsidR="00310B26">
        <w:rPr>
          <w:b/>
          <w:bCs/>
        </w:rPr>
        <w:t xml:space="preserve"> </w:t>
      </w:r>
      <w:proofErr w:type="spellStart"/>
      <w:r w:rsidR="00310B26">
        <w:t>Shadcn</w:t>
      </w:r>
      <w:proofErr w:type="spellEnd"/>
      <w:r w:rsidR="00310B26">
        <w:t xml:space="preserve"> Ui </w:t>
      </w:r>
    </w:p>
    <w:p w14:paraId="1D414829" w14:textId="499CABE2" w:rsidR="00310B26" w:rsidRPr="00310B26" w:rsidRDefault="00252877" w:rsidP="009E3475">
      <w:r>
        <w:rPr>
          <w:b/>
          <w:bCs/>
        </w:rPr>
        <w:t>Database:</w:t>
      </w:r>
      <w:r w:rsidR="00310B26">
        <w:rPr>
          <w:b/>
          <w:bCs/>
        </w:rPr>
        <w:t xml:space="preserve"> </w:t>
      </w:r>
      <w:proofErr w:type="spellStart"/>
      <w:r w:rsidR="001811E2">
        <w:t>Supabase</w:t>
      </w:r>
      <w:proofErr w:type="spellEnd"/>
      <w:r w:rsidR="001811E2">
        <w:t xml:space="preserve"> </w:t>
      </w:r>
      <w:r w:rsidR="001811E2" w:rsidRPr="001811E2">
        <w:rPr>
          <w:b/>
          <w:bCs/>
        </w:rPr>
        <w:t>|</w:t>
      </w:r>
      <w:r w:rsidR="001811E2">
        <w:t xml:space="preserve"> Mongo DB </w:t>
      </w:r>
    </w:p>
    <w:p w14:paraId="4E0D63F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CFA38AA0D4744FE8BD37FFDB1009D6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72C1587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C32889B" wp14:editId="39AF8D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01F96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6AD318" w14:textId="70E4CAE9" w:rsidR="00F41BEE" w:rsidRDefault="003858AA" w:rsidP="006E0605">
      <w:pPr>
        <w:pStyle w:val="Heading2"/>
      </w:pPr>
      <w:r>
        <w:t>Tech In Box | Frontend Developer (Intern)</w:t>
      </w:r>
      <w:r w:rsidR="00003455">
        <w:tab/>
      </w:r>
      <w:r>
        <w:t>3-2023 | present</w:t>
      </w:r>
    </w:p>
    <w:p w14:paraId="55C03F5A" w14:textId="11076681" w:rsidR="003858AA" w:rsidRDefault="003858AA" w:rsidP="006E0605">
      <w:pPr>
        <w:pStyle w:val="ListBullet"/>
      </w:pPr>
      <w:r w:rsidRPr="003858AA">
        <w:t>Assisted in implementing UI/UX improvements.</w:t>
      </w:r>
    </w:p>
    <w:p w14:paraId="73069722" w14:textId="602A670D" w:rsidR="00F41BEE" w:rsidRDefault="003858AA" w:rsidP="006E0605">
      <w:pPr>
        <w:pStyle w:val="ListBullet"/>
      </w:pPr>
      <w:r w:rsidRPr="003858AA">
        <w:t>Contributed to user-friendly interface design.</w:t>
      </w:r>
    </w:p>
    <w:p w14:paraId="5EE0F4FA" w14:textId="763920B3" w:rsidR="00F41BEE" w:rsidRDefault="003858AA" w:rsidP="006E0605">
      <w:pPr>
        <w:pStyle w:val="ListBullet"/>
      </w:pPr>
      <w:r w:rsidRPr="003858AA">
        <w:t>Engaged in iterative design discussions with seniors.</w:t>
      </w:r>
    </w:p>
    <w:p w14:paraId="2BADDEBA" w14:textId="263DA979" w:rsidR="00507F43" w:rsidRDefault="00507F43" w:rsidP="00507F43">
      <w:pPr>
        <w:pStyle w:val="Heading1"/>
      </w:pPr>
      <w:r>
        <w:t>Projects</w:t>
      </w:r>
    </w:p>
    <w:p w14:paraId="48465811" w14:textId="77777777" w:rsidR="00507F43" w:rsidRPr="00003455" w:rsidRDefault="00507F43" w:rsidP="00507F4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DAD5D7D" wp14:editId="0EE87209">
                <wp:extent cx="5943600" cy="0"/>
                <wp:effectExtent l="0" t="0" r="0" b="0"/>
                <wp:docPr id="12264049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EB29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2C5CF4F" w14:textId="77777777" w:rsidR="00507F43" w:rsidRDefault="00507F43" w:rsidP="00003455"/>
    <w:p w14:paraId="73AC6FAA" w14:textId="2B1D55CC" w:rsidR="00507F43" w:rsidRDefault="00507F43" w:rsidP="00507F43">
      <w:pPr>
        <w:pStyle w:val="Heading1"/>
      </w:pPr>
      <w:r>
        <w:t>Certification</w:t>
      </w:r>
    </w:p>
    <w:p w14:paraId="3944B762" w14:textId="77777777" w:rsidR="00507F43" w:rsidRPr="00003455" w:rsidRDefault="00507F43" w:rsidP="00507F4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C3BF05D" wp14:editId="4280D762">
                <wp:extent cx="5943600" cy="0"/>
                <wp:effectExtent l="0" t="0" r="0" b="0"/>
                <wp:docPr id="164617740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A4DF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447386" w14:textId="62647D1A" w:rsidR="00793C95" w:rsidRPr="00793C95" w:rsidRDefault="00000000" w:rsidP="00003455">
      <w:pPr>
        <w:rPr>
          <w:b/>
          <w:bCs/>
        </w:rPr>
      </w:pPr>
      <w:hyperlink r:id="rId14" w:history="1">
        <w:r w:rsidR="00793C95" w:rsidRPr="00793C95">
          <w:rPr>
            <w:rStyle w:val="Hyperlink"/>
            <w:b/>
            <w:bCs/>
          </w:rPr>
          <w:t>Responsive Web Design</w:t>
        </w:r>
      </w:hyperlink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  <w:t xml:space="preserve">            09-2023</w:t>
      </w:r>
    </w:p>
    <w:p w14:paraId="40C2F122" w14:textId="77777777" w:rsidR="00793C95" w:rsidRDefault="00793C95" w:rsidP="00793C95">
      <w:pPr>
        <w:rPr>
          <w:szCs w:val="20"/>
        </w:rPr>
      </w:pPr>
      <w:r w:rsidRPr="00C13A38">
        <w:rPr>
          <w:szCs w:val="20"/>
        </w:rPr>
        <w:t>FreeCodeCamp.org</w:t>
      </w:r>
    </w:p>
    <w:p w14:paraId="2C6282E5" w14:textId="2C95C297" w:rsidR="00507F43" w:rsidRDefault="00793C95" w:rsidP="00003455">
      <w:pPr>
        <w:rPr>
          <w:szCs w:val="20"/>
        </w:rPr>
      </w:pPr>
      <w:r w:rsidRPr="00C13A38">
        <w:rPr>
          <w:szCs w:val="20"/>
        </w:rPr>
        <w:t>Skills: HTML| CSS| JavaScript</w:t>
      </w:r>
    </w:p>
    <w:p w14:paraId="44CE2DD6" w14:textId="5AF1BC49" w:rsidR="00793C95" w:rsidRPr="00793C95" w:rsidRDefault="00000000" w:rsidP="00793C95">
      <w:pPr>
        <w:rPr>
          <w:b/>
          <w:bCs/>
        </w:rPr>
      </w:pPr>
      <w:hyperlink r:id="rId15" w:history="1">
        <w:r w:rsidR="00793C95" w:rsidRPr="00976E80">
          <w:rPr>
            <w:rStyle w:val="Hyperlink"/>
            <w:b/>
            <w:bCs/>
          </w:rPr>
          <w:t>DSA In JavaScript</w:t>
        </w:r>
      </w:hyperlink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</w:r>
      <w:r w:rsidR="00793C95">
        <w:rPr>
          <w:b/>
          <w:bCs/>
        </w:rPr>
        <w:tab/>
        <w:t xml:space="preserve">       </w:t>
      </w:r>
      <w:r w:rsidR="00976E80">
        <w:rPr>
          <w:b/>
          <w:bCs/>
        </w:rPr>
        <w:t xml:space="preserve">                  </w:t>
      </w:r>
      <w:r w:rsidR="00793C95">
        <w:rPr>
          <w:b/>
          <w:bCs/>
        </w:rPr>
        <w:t>0</w:t>
      </w:r>
      <w:r w:rsidR="00976E80">
        <w:rPr>
          <w:b/>
          <w:bCs/>
        </w:rPr>
        <w:t>1</w:t>
      </w:r>
      <w:r w:rsidR="00793C95">
        <w:rPr>
          <w:b/>
          <w:bCs/>
        </w:rPr>
        <w:t>-202</w:t>
      </w:r>
      <w:r w:rsidR="00976E80">
        <w:rPr>
          <w:b/>
          <w:bCs/>
        </w:rPr>
        <w:t>4</w:t>
      </w:r>
    </w:p>
    <w:p w14:paraId="34C1343F" w14:textId="77777777" w:rsidR="00793C95" w:rsidRDefault="00793C95" w:rsidP="00793C95">
      <w:pPr>
        <w:rPr>
          <w:szCs w:val="20"/>
        </w:rPr>
      </w:pPr>
      <w:r w:rsidRPr="00C13A38">
        <w:rPr>
          <w:szCs w:val="20"/>
        </w:rPr>
        <w:t>FreeCodeCamp.org</w:t>
      </w:r>
    </w:p>
    <w:p w14:paraId="62CBF04A" w14:textId="72C3F581" w:rsidR="00793C95" w:rsidRPr="00793C95" w:rsidRDefault="00793C95" w:rsidP="00003455">
      <w:pPr>
        <w:rPr>
          <w:szCs w:val="20"/>
        </w:rPr>
      </w:pPr>
      <w:r w:rsidRPr="00C13A38">
        <w:rPr>
          <w:szCs w:val="20"/>
        </w:rPr>
        <w:t>Skills: CSS| JavaScript</w:t>
      </w:r>
    </w:p>
    <w:p w14:paraId="2FA0B8B0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9B776F37CA5B441CA07BCBBBDC6703B1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43DA0DC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EC71246" wp14:editId="5614B9A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0C740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5077D2" w14:textId="4320FF99" w:rsidR="00F41BEE" w:rsidRDefault="008F42AF" w:rsidP="006E0605">
      <w:pPr>
        <w:pStyle w:val="Heading2"/>
      </w:pPr>
      <w:r w:rsidRPr="00D354EA">
        <w:rPr>
          <w:szCs w:val="20"/>
        </w:rPr>
        <w:t>Bachelor of Science</w:t>
      </w:r>
      <w:r>
        <w:rPr>
          <w:szCs w:val="20"/>
        </w:rPr>
        <w:t xml:space="preserve"> </w:t>
      </w:r>
      <w:r w:rsidRPr="00D354EA">
        <w:rPr>
          <w:szCs w:val="20"/>
        </w:rPr>
        <w:t>(BSC)</w:t>
      </w:r>
      <w:r w:rsidR="00003455">
        <w:tab/>
      </w:r>
      <w:r>
        <w:t>06-2020 | 07-2023</w:t>
      </w:r>
    </w:p>
    <w:p w14:paraId="538B71BD" w14:textId="2A851BC6" w:rsidR="00003455" w:rsidRDefault="008F42AF" w:rsidP="00003455">
      <w:proofErr w:type="spellStart"/>
      <w:r>
        <w:t>Rashtrasant</w:t>
      </w:r>
      <w:proofErr w:type="spellEnd"/>
      <w:r>
        <w:t xml:space="preserve"> </w:t>
      </w:r>
      <w:proofErr w:type="spellStart"/>
      <w:r>
        <w:t>Tukadoji</w:t>
      </w:r>
      <w:proofErr w:type="spellEnd"/>
      <w:r>
        <w:t xml:space="preserve"> Maharaj Nagpur University </w:t>
      </w:r>
      <w:r w:rsidRPr="008F42AF">
        <w:rPr>
          <w:b/>
          <w:bCs/>
        </w:rPr>
        <w:t>|</w:t>
      </w:r>
      <w:r>
        <w:t xml:space="preserve"> </w:t>
      </w:r>
      <w:r w:rsidRPr="008F42AF">
        <w:rPr>
          <w:b/>
          <w:bCs/>
        </w:rPr>
        <w:t>(5.9 CGPA)</w:t>
      </w:r>
    </w:p>
    <w:p w14:paraId="27974CAF" w14:textId="424C1A97" w:rsidR="00F41BEE" w:rsidRDefault="008F44CE" w:rsidP="006E0605">
      <w:pPr>
        <w:pStyle w:val="Heading2"/>
      </w:pPr>
      <w:proofErr w:type="gramStart"/>
      <w:r w:rsidRPr="00D354EA">
        <w:rPr>
          <w:szCs w:val="20"/>
        </w:rPr>
        <w:t>Master’s</w:t>
      </w:r>
      <w:proofErr w:type="gramEnd"/>
      <w:r w:rsidRPr="00D354EA">
        <w:rPr>
          <w:szCs w:val="20"/>
        </w:rPr>
        <w:t xml:space="preserve"> in computer management</w:t>
      </w:r>
      <w:r w:rsidR="008F42AF" w:rsidRPr="00D354EA">
        <w:rPr>
          <w:szCs w:val="20"/>
        </w:rPr>
        <w:t xml:space="preserve"> (MCM)</w:t>
      </w:r>
      <w:r w:rsidR="008F42AF">
        <w:rPr>
          <w:szCs w:val="20"/>
        </w:rPr>
        <w:t xml:space="preserve"> </w:t>
      </w:r>
      <w:r w:rsidR="00003455">
        <w:tab/>
      </w:r>
      <w:r>
        <w:t xml:space="preserve">08-2023 | </w:t>
      </w:r>
      <w:r w:rsidRPr="00D354EA">
        <w:rPr>
          <w:bCs/>
          <w:szCs w:val="20"/>
        </w:rPr>
        <w:t>Pursuing</w:t>
      </w:r>
    </w:p>
    <w:p w14:paraId="0F7BBCD2" w14:textId="48E6D669" w:rsidR="00F41BEE" w:rsidRDefault="008F44CE" w:rsidP="008F44CE">
      <w:proofErr w:type="spellStart"/>
      <w:r>
        <w:t>Rashtrasant</w:t>
      </w:r>
      <w:proofErr w:type="spellEnd"/>
      <w:r>
        <w:t xml:space="preserve"> </w:t>
      </w:r>
      <w:proofErr w:type="spellStart"/>
      <w:r>
        <w:t>Tukadoji</w:t>
      </w:r>
      <w:proofErr w:type="spellEnd"/>
      <w:r>
        <w:t xml:space="preserve"> Maharaj Nagpur University </w:t>
      </w:r>
    </w:p>
    <w:sectPr w:rsidR="00F41BEE" w:rsidSect="00BE0F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D6794" w14:textId="77777777" w:rsidR="003C5417" w:rsidRDefault="003C5417">
      <w:pPr>
        <w:spacing w:after="0"/>
      </w:pPr>
      <w:r>
        <w:separator/>
      </w:r>
    </w:p>
  </w:endnote>
  <w:endnote w:type="continuationSeparator" w:id="0">
    <w:p w14:paraId="6DA9FBAB" w14:textId="77777777" w:rsidR="003C5417" w:rsidRDefault="003C5417">
      <w:pPr>
        <w:spacing w:after="0"/>
      </w:pPr>
      <w:r>
        <w:continuationSeparator/>
      </w:r>
    </w:p>
  </w:endnote>
  <w:endnote w:type="continuationNotice" w:id="1">
    <w:p w14:paraId="10088786" w14:textId="77777777" w:rsidR="003C5417" w:rsidRDefault="003C541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10B8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AFD5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EC1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49BFF" w14:textId="77777777" w:rsidR="003C5417" w:rsidRDefault="003C5417">
      <w:pPr>
        <w:spacing w:after="0"/>
      </w:pPr>
      <w:r>
        <w:separator/>
      </w:r>
    </w:p>
  </w:footnote>
  <w:footnote w:type="continuationSeparator" w:id="0">
    <w:p w14:paraId="07E65A9D" w14:textId="77777777" w:rsidR="003C5417" w:rsidRDefault="003C5417">
      <w:pPr>
        <w:spacing w:after="0"/>
      </w:pPr>
      <w:r>
        <w:continuationSeparator/>
      </w:r>
    </w:p>
  </w:footnote>
  <w:footnote w:type="continuationNotice" w:id="1">
    <w:p w14:paraId="3FD88A6C" w14:textId="77777777" w:rsidR="003C5417" w:rsidRDefault="003C541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C13A4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2532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906B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80BA1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FC"/>
    <w:rsid w:val="00003455"/>
    <w:rsid w:val="00021C10"/>
    <w:rsid w:val="000257CF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5B91"/>
    <w:rsid w:val="000D355D"/>
    <w:rsid w:val="000F0871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1E2"/>
    <w:rsid w:val="0018191F"/>
    <w:rsid w:val="00181FE7"/>
    <w:rsid w:val="00186230"/>
    <w:rsid w:val="001A041E"/>
    <w:rsid w:val="001C4097"/>
    <w:rsid w:val="001D2EBA"/>
    <w:rsid w:val="001D4B58"/>
    <w:rsid w:val="00200572"/>
    <w:rsid w:val="00252877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10B26"/>
    <w:rsid w:val="00331246"/>
    <w:rsid w:val="003319FB"/>
    <w:rsid w:val="00351D1B"/>
    <w:rsid w:val="00357FD0"/>
    <w:rsid w:val="003630D5"/>
    <w:rsid w:val="00374627"/>
    <w:rsid w:val="00380722"/>
    <w:rsid w:val="003858AA"/>
    <w:rsid w:val="00394A6D"/>
    <w:rsid w:val="003A0BE1"/>
    <w:rsid w:val="003A3536"/>
    <w:rsid w:val="003B2143"/>
    <w:rsid w:val="003C14A1"/>
    <w:rsid w:val="003C38F0"/>
    <w:rsid w:val="003C5417"/>
    <w:rsid w:val="003F19B9"/>
    <w:rsid w:val="003F35C7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07F43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6F39DB"/>
    <w:rsid w:val="00711175"/>
    <w:rsid w:val="00712084"/>
    <w:rsid w:val="007148DA"/>
    <w:rsid w:val="00725765"/>
    <w:rsid w:val="00727E40"/>
    <w:rsid w:val="007571DC"/>
    <w:rsid w:val="00774126"/>
    <w:rsid w:val="0077621B"/>
    <w:rsid w:val="00781236"/>
    <w:rsid w:val="00793C95"/>
    <w:rsid w:val="007941C7"/>
    <w:rsid w:val="007963CE"/>
    <w:rsid w:val="007A6458"/>
    <w:rsid w:val="007A7186"/>
    <w:rsid w:val="007C6030"/>
    <w:rsid w:val="007D00B3"/>
    <w:rsid w:val="007E7E79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F42AF"/>
    <w:rsid w:val="008F44CE"/>
    <w:rsid w:val="00912D4C"/>
    <w:rsid w:val="00924DC2"/>
    <w:rsid w:val="0092634D"/>
    <w:rsid w:val="0093056E"/>
    <w:rsid w:val="00933D0B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76E80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721D5"/>
    <w:rsid w:val="00A8131A"/>
    <w:rsid w:val="00AA2091"/>
    <w:rsid w:val="00AB2C3D"/>
    <w:rsid w:val="00AF3073"/>
    <w:rsid w:val="00B02990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427"/>
    <w:rsid w:val="00BD735D"/>
    <w:rsid w:val="00BE0F71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A485A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4CFF"/>
    <w:rsid w:val="00DD4208"/>
    <w:rsid w:val="00DE7811"/>
    <w:rsid w:val="00DF3D23"/>
    <w:rsid w:val="00E01B82"/>
    <w:rsid w:val="00E23538"/>
    <w:rsid w:val="00E321B6"/>
    <w:rsid w:val="00E45F8D"/>
    <w:rsid w:val="00E524FC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66E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4CE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52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ashChikhale200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yash-chikhale-01853826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shchikhale711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codecamp.org/certification/YashChikhale/javascript-algorithms-and-data-structures-v8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codecamp.org/certification/YashChikhale/responsive-web-desig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c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0D862738B74C47A0F468BF087A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0B160-4579-45C6-A99D-F593625F8A6A}"/>
      </w:docPartPr>
      <w:docPartBody>
        <w:p w:rsidR="00870A45" w:rsidRDefault="00000000">
          <w:pPr>
            <w:pStyle w:val="6B0D862738B74C47A0F468BF087AF5D5"/>
          </w:pPr>
          <w:r>
            <w:t>Objective</w:t>
          </w:r>
        </w:p>
      </w:docPartBody>
    </w:docPart>
    <w:docPart>
      <w:docPartPr>
        <w:name w:val="CFA38AA0D4744FE8BD37FFDB1009D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63B7-7BFD-462F-86B9-A7DCB17A145A}"/>
      </w:docPartPr>
      <w:docPartBody>
        <w:p w:rsidR="00870A45" w:rsidRDefault="00000000">
          <w:pPr>
            <w:pStyle w:val="CFA38AA0D4744FE8BD37FFDB1009D69A"/>
          </w:pPr>
          <w:r>
            <w:t>Experience</w:t>
          </w:r>
        </w:p>
      </w:docPartBody>
    </w:docPart>
    <w:docPart>
      <w:docPartPr>
        <w:name w:val="9B776F37CA5B441CA07BCBBBDC670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0380A-A09B-418B-936F-5B3954D8FB36}"/>
      </w:docPartPr>
      <w:docPartBody>
        <w:p w:rsidR="00870A45" w:rsidRDefault="00000000">
          <w:pPr>
            <w:pStyle w:val="9B776F37CA5B441CA07BCBBBDC6703B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0B"/>
    <w:rsid w:val="000257CF"/>
    <w:rsid w:val="001C4097"/>
    <w:rsid w:val="00610677"/>
    <w:rsid w:val="007C6030"/>
    <w:rsid w:val="007E7E79"/>
    <w:rsid w:val="00870A45"/>
    <w:rsid w:val="00B30EC3"/>
    <w:rsid w:val="00B80256"/>
    <w:rsid w:val="00D8500B"/>
    <w:rsid w:val="00E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D862738B74C47A0F468BF087AF5D5">
    <w:name w:val="6B0D862738B74C47A0F468BF087AF5D5"/>
  </w:style>
  <w:style w:type="paragraph" w:customStyle="1" w:styleId="CFA38AA0D4744FE8BD37FFDB1009D69A">
    <w:name w:val="CFA38AA0D4744FE8BD37FFDB1009D69A"/>
  </w:style>
  <w:style w:type="paragraph" w:customStyle="1" w:styleId="9B776F37CA5B441CA07BCBBBDC6703B1">
    <w:name w:val="9B776F37CA5B441CA07BCBBBDC670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2024-05-07T12:19:00Z</dcterms:created>
  <dcterms:modified xsi:type="dcterms:W3CDTF">2024-05-19T05:41:00Z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